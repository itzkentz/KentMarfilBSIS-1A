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B3B273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C5E121" w14:textId="1712F383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78D548" wp14:editId="11940C74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290451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DuC+8xKugAASroAABQAAABkcnMv&#10;bWVkaWEvaW1hZ2UxLmpwZ//Y/+AAEEpGSUYAAQEAAAEAAQAA/9sAQwALCAgKCAcLCgkKDQwLDREc&#10;EhEPDxEiGRoUHCkkKyooJCcnLTJANy0wPTAnJzhMOT1DRUhJSCs2T1VORlRAR0hF/9sAQwEMDQ0R&#10;DxEhEhIhRS4nLkVFRUVFRUVFRUVFRUVFRUVFRUVFRUVFRUVFRUVFRUVFRUVFRUVFRUVFRUVFRUVF&#10;RUVF/8AAEQgDOgN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35A6B1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ECAD208" w14:textId="63C684B7" w:rsidR="001B2ABD" w:rsidRDefault="001D0F19" w:rsidP="001B2ABD">
            <w:pPr>
              <w:pStyle w:val="Title"/>
            </w:pPr>
            <w:r>
              <w:t>Kent patrick marfil</w:t>
            </w:r>
          </w:p>
          <w:p w14:paraId="65E848BB" w14:textId="2E6269C8" w:rsidR="001B2ABD" w:rsidRDefault="001D0F19" w:rsidP="001B2ABD">
            <w:pPr>
              <w:pStyle w:val="Subtitle"/>
            </w:pPr>
            <w:r>
              <w:rPr>
                <w:spacing w:val="0"/>
                <w:w w:val="100"/>
              </w:rPr>
              <w:t>SOFTWARE ENGINEER</w:t>
            </w:r>
          </w:p>
        </w:tc>
      </w:tr>
      <w:tr w:rsidR="001B2ABD" w14:paraId="3B3D3AEC" w14:textId="77777777" w:rsidTr="001B2ABD">
        <w:tc>
          <w:tcPr>
            <w:tcW w:w="3600" w:type="dxa"/>
          </w:tcPr>
          <w:p w14:paraId="475D5249" w14:textId="35538AE0" w:rsidR="001B2ABD" w:rsidRDefault="00000000" w:rsidP="00270C8D">
            <w:pPr>
              <w:pStyle w:val="Heading3"/>
              <w:tabs>
                <w:tab w:val="center" w:pos="1685"/>
              </w:tabs>
            </w:pPr>
            <w:sdt>
              <w:sdtPr>
                <w:id w:val="-1711873194"/>
                <w:placeholder>
                  <w:docPart w:val="087425B9DF9447528B89CA88DE6D04B7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  <w:r w:rsidR="00270C8D">
              <w:tab/>
            </w:r>
          </w:p>
          <w:p w14:paraId="60810653" w14:textId="7DB5CCEF" w:rsidR="00270C8D" w:rsidRPr="00270C8D" w:rsidRDefault="004F365B" w:rsidP="00270C8D">
            <w:proofErr w:type="spellStart"/>
            <w:r w:rsidRPr="004F365B">
              <w:t>Ako</w:t>
            </w:r>
            <w:proofErr w:type="spellEnd"/>
            <w:r w:rsidRPr="004F365B">
              <w:t xml:space="preserve"> </w:t>
            </w:r>
            <w:proofErr w:type="spellStart"/>
            <w:r w:rsidRPr="004F365B">
              <w:t>si</w:t>
            </w:r>
            <w:proofErr w:type="spellEnd"/>
            <w:r w:rsidRPr="004F365B">
              <w:t xml:space="preserve"> Kent Patrick M. Marfil, </w:t>
            </w:r>
            <w:proofErr w:type="spellStart"/>
            <w:r w:rsidRPr="004F365B">
              <w:t>naka</w:t>
            </w:r>
            <w:proofErr w:type="spellEnd"/>
            <w:r w:rsidRPr="004F365B">
              <w:t xml:space="preserve"> </w:t>
            </w:r>
            <w:proofErr w:type="spellStart"/>
            <w:r w:rsidRPr="004F365B">
              <w:t>istar</w:t>
            </w:r>
            <w:proofErr w:type="spellEnd"/>
            <w:r w:rsidRPr="004F365B">
              <w:t xml:space="preserve"> </w:t>
            </w:r>
            <w:proofErr w:type="spellStart"/>
            <w:r w:rsidRPr="004F365B">
              <w:t>sa</w:t>
            </w:r>
            <w:proofErr w:type="spellEnd"/>
            <w:r w:rsidRPr="004F365B">
              <w:t xml:space="preserve"> Baga-Uma </w:t>
            </w:r>
            <w:proofErr w:type="spellStart"/>
            <w:r w:rsidRPr="004F365B">
              <w:t>Aroroy</w:t>
            </w:r>
            <w:proofErr w:type="spellEnd"/>
            <w:r w:rsidRPr="004F365B">
              <w:t xml:space="preserve">, Masbate. </w:t>
            </w:r>
            <w:proofErr w:type="spellStart"/>
            <w:r w:rsidRPr="004F365B">
              <w:t>Masasabi</w:t>
            </w:r>
            <w:proofErr w:type="spellEnd"/>
            <w:r w:rsidRPr="004F365B">
              <w:t xml:space="preserve"> ko </w:t>
            </w:r>
            <w:proofErr w:type="spellStart"/>
            <w:r w:rsidRPr="004F365B">
              <w:t>sa</w:t>
            </w:r>
            <w:proofErr w:type="spellEnd"/>
            <w:r w:rsidRPr="004F365B">
              <w:t xml:space="preserve"> </w:t>
            </w:r>
            <w:proofErr w:type="spellStart"/>
            <w:r w:rsidRPr="004F365B">
              <w:t>sadiri</w:t>
            </w:r>
            <w:proofErr w:type="spellEnd"/>
            <w:r w:rsidRPr="004F365B">
              <w:t xml:space="preserve"> ko </w:t>
            </w:r>
            <w:proofErr w:type="spellStart"/>
            <w:r w:rsidRPr="004F365B">
              <w:t>na</w:t>
            </w:r>
            <w:proofErr w:type="spellEnd"/>
            <w:r w:rsidRPr="004F365B">
              <w:t xml:space="preserve"> I am a very passionate person when it comes to programming specially Web Development because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want to DESIGN, this started way back in quarantine days where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consumed all my time editing videos but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realized that </w:t>
            </w:r>
            <w:proofErr w:type="spellStart"/>
            <w:r w:rsidRPr="004F365B">
              <w:t>kulang</w:t>
            </w:r>
            <w:proofErr w:type="spellEnd"/>
            <w:r w:rsidRPr="004F365B">
              <w:t xml:space="preserve"> pa and then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bumped into this one video where a guy was designing something and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checked the comments and saw he was designing for a website and </w:t>
            </w:r>
            <w:proofErr w:type="spellStart"/>
            <w:r w:rsidRPr="004F365B">
              <w:t>i</w:t>
            </w:r>
            <w:proofErr w:type="spellEnd"/>
            <w:r w:rsidRPr="004F365B">
              <w:t xml:space="preserve"> was like DAMN and the rest was history.</w:t>
            </w:r>
          </w:p>
          <w:sdt>
            <w:sdtPr>
              <w:id w:val="-1954003311"/>
              <w:placeholder>
                <w:docPart w:val="7711A57E776244E98EE7F817F33E3F81"/>
              </w:placeholder>
              <w:temporary/>
              <w:showingPlcHdr/>
              <w15:appearance w15:val="hidden"/>
            </w:sdtPr>
            <w:sdtContent>
              <w:p w14:paraId="0AD0EB7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58E2283A4184FDB8C9C142515BA3CD1"/>
              </w:placeholder>
              <w:temporary/>
              <w:showingPlcHdr/>
              <w15:appearance w15:val="hidden"/>
            </w:sdtPr>
            <w:sdtContent>
              <w:p w14:paraId="0BE59E5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F8BB0A" w14:textId="0B60CA7C" w:rsidR="004D3011" w:rsidRDefault="001D0F19" w:rsidP="004D3011">
            <w:r>
              <w:t>09519753344</w:t>
            </w:r>
          </w:p>
          <w:p w14:paraId="1B2C2808" w14:textId="77777777" w:rsidR="004D3011" w:rsidRPr="004D3011" w:rsidRDefault="004D3011" w:rsidP="004D3011"/>
          <w:sdt>
            <w:sdtPr>
              <w:id w:val="67859272"/>
              <w:placeholder>
                <w:docPart w:val="B3248CC5CEAF4C029A0CA94B9064A0FA"/>
              </w:placeholder>
              <w:temporary/>
              <w:showingPlcHdr/>
              <w15:appearance w15:val="hidden"/>
            </w:sdtPr>
            <w:sdtContent>
              <w:p w14:paraId="080873A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748C539" w14:textId="3B762EAE" w:rsidR="004D3011" w:rsidRDefault="001D0F19" w:rsidP="004D3011">
            <w:r>
              <w:t>On the making</w:t>
            </w:r>
          </w:p>
          <w:p w14:paraId="4DC2FE76" w14:textId="77777777" w:rsidR="004D3011" w:rsidRDefault="004D3011" w:rsidP="004D3011"/>
          <w:sdt>
            <w:sdtPr>
              <w:id w:val="-240260293"/>
              <w:placeholder>
                <w:docPart w:val="74789F86EC534BFC91C220BC0B8AE844"/>
              </w:placeholder>
              <w:temporary/>
              <w:showingPlcHdr/>
              <w15:appearance w15:val="hidden"/>
            </w:sdtPr>
            <w:sdtContent>
              <w:p w14:paraId="4CA8DE2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55EECCA" w14:textId="15A70B07" w:rsidR="00036450" w:rsidRPr="00E4381A" w:rsidRDefault="001D0F19" w:rsidP="004D3011">
            <w:pPr>
              <w:rPr>
                <w:rStyle w:val="Hyperlink"/>
              </w:rPr>
            </w:pPr>
            <w:r>
              <w:t>kentmagalang@gmail.com</w:t>
            </w:r>
          </w:p>
          <w:sdt>
            <w:sdtPr>
              <w:id w:val="-1444214663"/>
              <w:placeholder>
                <w:docPart w:val="E9750441A5CE4276B28447A50DAEF9C3"/>
              </w:placeholder>
              <w:temporary/>
              <w:showingPlcHdr/>
              <w15:appearance w15:val="hidden"/>
            </w:sdtPr>
            <w:sdtContent>
              <w:p w14:paraId="25AEAF7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98E36E8" w14:textId="1C7DEF43" w:rsidR="004D3011" w:rsidRDefault="001D0F19" w:rsidP="004D3011">
            <w:r>
              <w:t>Guitar</w:t>
            </w:r>
          </w:p>
          <w:p w14:paraId="1FDD317C" w14:textId="2E281BC7" w:rsidR="004D3011" w:rsidRDefault="001D0F19" w:rsidP="004D3011">
            <w:r>
              <w:t>Video Editing</w:t>
            </w:r>
          </w:p>
          <w:p w14:paraId="03C0154D" w14:textId="70938AE4" w:rsidR="004D3011" w:rsidRDefault="001D0F19" w:rsidP="004D3011">
            <w:r>
              <w:t>Listening to Music</w:t>
            </w:r>
          </w:p>
          <w:p w14:paraId="7AFDE7BC" w14:textId="6A84B69C" w:rsidR="004D3011" w:rsidRPr="004D3011" w:rsidRDefault="001D0F19" w:rsidP="004D3011">
            <w:r>
              <w:t>Everything</w:t>
            </w:r>
          </w:p>
        </w:tc>
        <w:tc>
          <w:tcPr>
            <w:tcW w:w="720" w:type="dxa"/>
          </w:tcPr>
          <w:p w14:paraId="79B0236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AB03312AB8C494B88733857AC63465B"/>
              </w:placeholder>
              <w:temporary/>
              <w:showingPlcHdr/>
              <w15:appearance w15:val="hidden"/>
            </w:sdtPr>
            <w:sdtContent>
              <w:p w14:paraId="754B66C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B204CE" w14:textId="0EA0FF28" w:rsidR="00036450" w:rsidRPr="00036450" w:rsidRDefault="001D0F19" w:rsidP="00B359E4">
            <w:pPr>
              <w:pStyle w:val="Heading4"/>
            </w:pPr>
            <w:proofErr w:type="spellStart"/>
            <w:r>
              <w:t>Aroroy</w:t>
            </w:r>
            <w:proofErr w:type="spellEnd"/>
            <w:r>
              <w:t xml:space="preserve"> National High School</w:t>
            </w:r>
          </w:p>
          <w:p w14:paraId="106F3512" w14:textId="0B5C08B3" w:rsidR="00036450" w:rsidRPr="00B359E4" w:rsidRDefault="001D0F19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2024</w:t>
            </w:r>
          </w:p>
          <w:p w14:paraId="45FBAD76" w14:textId="7DEC1D59" w:rsidR="00036450" w:rsidRDefault="001D0F19" w:rsidP="00036450">
            <w:r>
              <w:t>I graduated Senior High having an achievement of with High Honor.</w:t>
            </w:r>
          </w:p>
          <w:p w14:paraId="633A59B0" w14:textId="3C5512D4" w:rsidR="00036450" w:rsidRPr="00B359E4" w:rsidRDefault="001D0F19" w:rsidP="00B359E4">
            <w:pPr>
              <w:pStyle w:val="Heading4"/>
            </w:pPr>
            <w:proofErr w:type="spellStart"/>
            <w:r>
              <w:t>Arorot</w:t>
            </w:r>
            <w:proofErr w:type="spellEnd"/>
            <w:r>
              <w:t xml:space="preserve"> East Central School</w:t>
            </w:r>
          </w:p>
          <w:p w14:paraId="508F9C43" w14:textId="7E6D6B47" w:rsidR="00036450" w:rsidRPr="00B359E4" w:rsidRDefault="001D0F19" w:rsidP="00B359E4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2016</w:t>
            </w:r>
          </w:p>
          <w:p w14:paraId="306AA2B0" w14:textId="124A3FC9" w:rsidR="00036450" w:rsidRDefault="001D0F19" w:rsidP="00036450">
            <w:r>
              <w:t>Graduated yeah</w:t>
            </w:r>
          </w:p>
          <w:sdt>
            <w:sdtPr>
              <w:id w:val="1001553383"/>
              <w:placeholder>
                <w:docPart w:val="0CDEA435AA1549E1A49D565A8BE965EC"/>
              </w:placeholder>
              <w:temporary/>
              <w:showingPlcHdr/>
              <w15:appearance w15:val="hidden"/>
            </w:sdtPr>
            <w:sdtContent>
              <w:p w14:paraId="05F0067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33E1FC" w14:textId="762872DE" w:rsidR="00036450" w:rsidRDefault="001D0F19" w:rsidP="00B359E4">
            <w:pPr>
              <w:pStyle w:val="Heading4"/>
              <w:rPr>
                <w:bCs/>
              </w:rPr>
            </w:pPr>
            <w:proofErr w:type="gramStart"/>
            <w:r>
              <w:t>MSWD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Immersionist</w:t>
            </w:r>
            <w:proofErr w:type="gramEnd"/>
          </w:p>
          <w:p w14:paraId="35715E95" w14:textId="35ADC557" w:rsidR="00036450" w:rsidRPr="00036450" w:rsidRDefault="001D0F19" w:rsidP="00B359E4">
            <w:pPr>
              <w:pStyle w:val="Date"/>
            </w:pPr>
            <w:r>
              <w:t>2023</w:t>
            </w:r>
            <w:r w:rsidR="00036450" w:rsidRPr="00036450">
              <w:t>–</w:t>
            </w:r>
            <w:r>
              <w:t>2024</w:t>
            </w:r>
          </w:p>
          <w:p w14:paraId="59465265" w14:textId="2B65A3B5" w:rsidR="00036450" w:rsidRDefault="001D0F19" w:rsidP="00036450">
            <w:r>
              <w:t>I was doing it for school</w:t>
            </w:r>
          </w:p>
          <w:p w14:paraId="79D3C57A" w14:textId="77777777" w:rsidR="004D3011" w:rsidRDefault="004D3011" w:rsidP="00036450"/>
          <w:p w14:paraId="11FE6388" w14:textId="75461FCE" w:rsidR="004D3011" w:rsidRPr="004D3011" w:rsidRDefault="004D3011" w:rsidP="004D3011"/>
          <w:p w14:paraId="673D1F10" w14:textId="77777777" w:rsidR="004D3011" w:rsidRDefault="004D3011" w:rsidP="00036450"/>
          <w:sdt>
            <w:sdtPr>
              <w:id w:val="1669594239"/>
              <w:placeholder>
                <w:docPart w:val="CD4E2C41574A4E61BBD043B2B046AAB8"/>
              </w:placeholder>
              <w:temporary/>
              <w:showingPlcHdr/>
              <w15:appearance w15:val="hidden"/>
            </w:sdtPr>
            <w:sdtContent>
              <w:p w14:paraId="2EDD8DA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4909F55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B49D142" wp14:editId="5F5E3975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370A4EAB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9014D" w14:textId="77777777" w:rsidR="000C5D94" w:rsidRDefault="000C5D94" w:rsidP="000C45FF">
      <w:r>
        <w:separator/>
      </w:r>
    </w:p>
  </w:endnote>
  <w:endnote w:type="continuationSeparator" w:id="0">
    <w:p w14:paraId="002F5061" w14:textId="77777777" w:rsidR="000C5D94" w:rsidRDefault="000C5D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3E961" w14:textId="77777777" w:rsidR="000C5D94" w:rsidRDefault="000C5D94" w:rsidP="000C45FF">
      <w:r>
        <w:separator/>
      </w:r>
    </w:p>
  </w:footnote>
  <w:footnote w:type="continuationSeparator" w:id="0">
    <w:p w14:paraId="6EACE35B" w14:textId="77777777" w:rsidR="000C5D94" w:rsidRDefault="000C5D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CCAF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5CEF80" wp14:editId="545CC87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9"/>
    <w:rsid w:val="00036450"/>
    <w:rsid w:val="00094499"/>
    <w:rsid w:val="000C45FF"/>
    <w:rsid w:val="000C5D94"/>
    <w:rsid w:val="000E3FD1"/>
    <w:rsid w:val="00112054"/>
    <w:rsid w:val="001317D8"/>
    <w:rsid w:val="001525E1"/>
    <w:rsid w:val="00180329"/>
    <w:rsid w:val="0019001F"/>
    <w:rsid w:val="001A74A5"/>
    <w:rsid w:val="001B2ABD"/>
    <w:rsid w:val="001D0F19"/>
    <w:rsid w:val="001E0391"/>
    <w:rsid w:val="001E1759"/>
    <w:rsid w:val="001F1ECC"/>
    <w:rsid w:val="002400EB"/>
    <w:rsid w:val="00256CF7"/>
    <w:rsid w:val="00270C8D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F365B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4C2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t%20Patrick\AppData\Local\Microsoft\Office\16.0\DTS\en-PH%7b853913A3-4DE5-4493-863E-FCCB3F937FC9%7d\%7b953F8F1C-D05D-4BAE-B0D8-73BDD62477A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Programming</c:v>
                </c:pt>
                <c:pt idx="1">
                  <c:v>Instrument</c:v>
                </c:pt>
                <c:pt idx="2">
                  <c:v>Chess</c:v>
                </c:pt>
                <c:pt idx="3">
                  <c:v>Passionate</c:v>
                </c:pt>
                <c:pt idx="4">
                  <c:v>Rubiks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7425B9DF9447528B89CA88DE6D0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AB3F1-CCCF-413B-83D7-D2E53012E67C}"/>
      </w:docPartPr>
      <w:docPartBody>
        <w:p w:rsidR="00000000" w:rsidRDefault="00000000">
          <w:pPr>
            <w:pStyle w:val="087425B9DF9447528B89CA88DE6D04B7"/>
          </w:pPr>
          <w:r w:rsidRPr="00D5459D">
            <w:t>Profile</w:t>
          </w:r>
        </w:p>
      </w:docPartBody>
    </w:docPart>
    <w:docPart>
      <w:docPartPr>
        <w:name w:val="7711A57E776244E98EE7F817F33E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6248-D10A-4029-8366-E20607A1868A}"/>
      </w:docPartPr>
      <w:docPartBody>
        <w:p w:rsidR="00000000" w:rsidRDefault="00000000">
          <w:pPr>
            <w:pStyle w:val="7711A57E776244E98EE7F817F33E3F81"/>
          </w:pPr>
          <w:r w:rsidRPr="00CB0055">
            <w:t>Contact</w:t>
          </w:r>
        </w:p>
      </w:docPartBody>
    </w:docPart>
    <w:docPart>
      <w:docPartPr>
        <w:name w:val="158E2283A4184FDB8C9C142515B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01DA5-20B9-4151-B5EE-37BF5CF5F91D}"/>
      </w:docPartPr>
      <w:docPartBody>
        <w:p w:rsidR="00000000" w:rsidRDefault="00000000">
          <w:pPr>
            <w:pStyle w:val="158E2283A4184FDB8C9C142515BA3CD1"/>
          </w:pPr>
          <w:r w:rsidRPr="004D3011">
            <w:t>PHONE:</w:t>
          </w:r>
        </w:p>
      </w:docPartBody>
    </w:docPart>
    <w:docPart>
      <w:docPartPr>
        <w:name w:val="B3248CC5CEAF4C029A0CA94B9064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19C5-712B-4E80-A79E-18EC8D34FF07}"/>
      </w:docPartPr>
      <w:docPartBody>
        <w:p w:rsidR="00000000" w:rsidRDefault="00000000">
          <w:pPr>
            <w:pStyle w:val="B3248CC5CEAF4C029A0CA94B9064A0FA"/>
          </w:pPr>
          <w:r w:rsidRPr="004D3011">
            <w:t>WEBSITE:</w:t>
          </w:r>
        </w:p>
      </w:docPartBody>
    </w:docPart>
    <w:docPart>
      <w:docPartPr>
        <w:name w:val="74789F86EC534BFC91C220BC0B8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408CF-94D5-48C8-AFE2-D7ADF846307C}"/>
      </w:docPartPr>
      <w:docPartBody>
        <w:p w:rsidR="00000000" w:rsidRDefault="00000000">
          <w:pPr>
            <w:pStyle w:val="74789F86EC534BFC91C220BC0B8AE844"/>
          </w:pPr>
          <w:r w:rsidRPr="004D3011">
            <w:t>EMAIL:</w:t>
          </w:r>
        </w:p>
      </w:docPartBody>
    </w:docPart>
    <w:docPart>
      <w:docPartPr>
        <w:name w:val="E9750441A5CE4276B28447A50DAEF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2F052-E1B1-4AFD-806A-B0363EBD474C}"/>
      </w:docPartPr>
      <w:docPartBody>
        <w:p w:rsidR="00000000" w:rsidRDefault="00000000">
          <w:pPr>
            <w:pStyle w:val="E9750441A5CE4276B28447A50DAEF9C3"/>
          </w:pPr>
          <w:r w:rsidRPr="00CB0055">
            <w:t>Hobbies</w:t>
          </w:r>
        </w:p>
      </w:docPartBody>
    </w:docPart>
    <w:docPart>
      <w:docPartPr>
        <w:name w:val="FAB03312AB8C494B88733857AC63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10BFA-127B-45EB-AC48-310C4F8FA6A3}"/>
      </w:docPartPr>
      <w:docPartBody>
        <w:p w:rsidR="00000000" w:rsidRDefault="00000000">
          <w:pPr>
            <w:pStyle w:val="FAB03312AB8C494B88733857AC63465B"/>
          </w:pPr>
          <w:r w:rsidRPr="00036450">
            <w:t>EDUCATION</w:t>
          </w:r>
        </w:p>
      </w:docPartBody>
    </w:docPart>
    <w:docPart>
      <w:docPartPr>
        <w:name w:val="0CDEA435AA1549E1A49D565A8BE96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C9C76-4608-4F4E-A32F-0CE4ECF62B44}"/>
      </w:docPartPr>
      <w:docPartBody>
        <w:p w:rsidR="00000000" w:rsidRDefault="00000000">
          <w:pPr>
            <w:pStyle w:val="0CDEA435AA1549E1A49D565A8BE965EC"/>
          </w:pPr>
          <w:r w:rsidRPr="00036450">
            <w:t>WORK EXPERIENCE</w:t>
          </w:r>
        </w:p>
      </w:docPartBody>
    </w:docPart>
    <w:docPart>
      <w:docPartPr>
        <w:name w:val="CD4E2C41574A4E61BBD043B2B046A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7598-E921-40E4-9178-60F1C05193A7}"/>
      </w:docPartPr>
      <w:docPartBody>
        <w:p w:rsidR="00000000" w:rsidRDefault="00000000">
          <w:pPr>
            <w:pStyle w:val="CD4E2C41574A4E61BBD043B2B046AAB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0B"/>
    <w:rsid w:val="0083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66EE7FFDF40C7B2E0A31AFAED1C5E">
    <w:name w:val="D6E66EE7FFDF40C7B2E0A31AFAED1C5E"/>
  </w:style>
  <w:style w:type="paragraph" w:customStyle="1" w:styleId="696CF5E2CE5B430AAE7C691ED4F5E14C">
    <w:name w:val="696CF5E2CE5B430AAE7C691ED4F5E14C"/>
  </w:style>
  <w:style w:type="paragraph" w:customStyle="1" w:styleId="087425B9DF9447528B89CA88DE6D04B7">
    <w:name w:val="087425B9DF9447528B89CA88DE6D04B7"/>
  </w:style>
  <w:style w:type="paragraph" w:customStyle="1" w:styleId="D5309D9613644C3E9DABC10EE8793CAE">
    <w:name w:val="D5309D9613644C3E9DABC10EE8793CAE"/>
  </w:style>
  <w:style w:type="paragraph" w:customStyle="1" w:styleId="7711A57E776244E98EE7F817F33E3F81">
    <w:name w:val="7711A57E776244E98EE7F817F33E3F81"/>
  </w:style>
  <w:style w:type="paragraph" w:customStyle="1" w:styleId="158E2283A4184FDB8C9C142515BA3CD1">
    <w:name w:val="158E2283A4184FDB8C9C142515BA3CD1"/>
  </w:style>
  <w:style w:type="paragraph" w:customStyle="1" w:styleId="B070E860D4974A2E8B6D948C8B03D492">
    <w:name w:val="B070E860D4974A2E8B6D948C8B03D492"/>
  </w:style>
  <w:style w:type="paragraph" w:customStyle="1" w:styleId="B3248CC5CEAF4C029A0CA94B9064A0FA">
    <w:name w:val="B3248CC5CEAF4C029A0CA94B9064A0FA"/>
  </w:style>
  <w:style w:type="paragraph" w:customStyle="1" w:styleId="667EBBFF1252476FB3E412C52064E8C6">
    <w:name w:val="667EBBFF1252476FB3E412C52064E8C6"/>
  </w:style>
  <w:style w:type="paragraph" w:customStyle="1" w:styleId="74789F86EC534BFC91C220BC0B8AE844">
    <w:name w:val="74789F86EC534BFC91C220BC0B8AE84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BE69E57BD324824B032FE8812554250">
    <w:name w:val="ABE69E57BD324824B032FE8812554250"/>
  </w:style>
  <w:style w:type="paragraph" w:customStyle="1" w:styleId="E9750441A5CE4276B28447A50DAEF9C3">
    <w:name w:val="E9750441A5CE4276B28447A50DAEF9C3"/>
  </w:style>
  <w:style w:type="paragraph" w:customStyle="1" w:styleId="50517E2F079E4E8DA2D230ACCF0D5AF0">
    <w:name w:val="50517E2F079E4E8DA2D230ACCF0D5AF0"/>
  </w:style>
  <w:style w:type="paragraph" w:customStyle="1" w:styleId="D30ADB99C2F944129ED68CC50DDC090C">
    <w:name w:val="D30ADB99C2F944129ED68CC50DDC090C"/>
  </w:style>
  <w:style w:type="paragraph" w:customStyle="1" w:styleId="8F35DA2C296A45349D2050822A7B7DEB">
    <w:name w:val="8F35DA2C296A45349D2050822A7B7DEB"/>
  </w:style>
  <w:style w:type="paragraph" w:customStyle="1" w:styleId="43F47FA4B1984FBEB72BA2B57A09D7AE">
    <w:name w:val="43F47FA4B1984FBEB72BA2B57A09D7AE"/>
  </w:style>
  <w:style w:type="paragraph" w:customStyle="1" w:styleId="FAB03312AB8C494B88733857AC63465B">
    <w:name w:val="FAB03312AB8C494B88733857AC63465B"/>
  </w:style>
  <w:style w:type="paragraph" w:customStyle="1" w:styleId="B1D5494BF4E24AE78ADC709B1935F986">
    <w:name w:val="B1D5494BF4E24AE78ADC709B1935F986"/>
  </w:style>
  <w:style w:type="paragraph" w:customStyle="1" w:styleId="B2570FC2006F4B7C93358B8C07735690">
    <w:name w:val="B2570FC2006F4B7C93358B8C07735690"/>
  </w:style>
  <w:style w:type="paragraph" w:customStyle="1" w:styleId="3CF2B4B6A2E648F2809EEB7C15BFB03C">
    <w:name w:val="3CF2B4B6A2E648F2809EEB7C15BFB03C"/>
  </w:style>
  <w:style w:type="paragraph" w:customStyle="1" w:styleId="004D3624AE6C468DB7AFF259558FA124">
    <w:name w:val="004D3624AE6C468DB7AFF259558FA124"/>
  </w:style>
  <w:style w:type="paragraph" w:customStyle="1" w:styleId="99451FE9AA024EF8A2E37D73F78C09B5">
    <w:name w:val="99451FE9AA024EF8A2E37D73F78C09B5"/>
  </w:style>
  <w:style w:type="paragraph" w:customStyle="1" w:styleId="ED479840C0874FF1949050D0F9DFCEE5">
    <w:name w:val="ED479840C0874FF1949050D0F9DFCEE5"/>
  </w:style>
  <w:style w:type="paragraph" w:customStyle="1" w:styleId="581B8AFEC90F4F14BA51F64610A79334">
    <w:name w:val="581B8AFEC90F4F14BA51F64610A79334"/>
  </w:style>
  <w:style w:type="paragraph" w:customStyle="1" w:styleId="0CDEA435AA1549E1A49D565A8BE965EC">
    <w:name w:val="0CDEA435AA1549E1A49D565A8BE965EC"/>
  </w:style>
  <w:style w:type="paragraph" w:customStyle="1" w:styleId="197B4390799742539588ECEB647CCC2D">
    <w:name w:val="197B4390799742539588ECEB647CCC2D"/>
  </w:style>
  <w:style w:type="paragraph" w:customStyle="1" w:styleId="ED4BDE8299144D0FAFBD14258DD86DEA">
    <w:name w:val="ED4BDE8299144D0FAFBD14258DD86DEA"/>
  </w:style>
  <w:style w:type="paragraph" w:customStyle="1" w:styleId="FFE195B8F0F8435780EB5F026AD5E134">
    <w:name w:val="FFE195B8F0F8435780EB5F026AD5E134"/>
  </w:style>
  <w:style w:type="paragraph" w:customStyle="1" w:styleId="0B566FD951274E6C8936AB09ED73263D">
    <w:name w:val="0B566FD951274E6C8936AB09ED73263D"/>
  </w:style>
  <w:style w:type="paragraph" w:customStyle="1" w:styleId="2DB23084BFCC45C2B29EBCF1C60F059D">
    <w:name w:val="2DB23084BFCC45C2B29EBCF1C60F059D"/>
  </w:style>
  <w:style w:type="paragraph" w:customStyle="1" w:styleId="39C6F3B6D6994C4FBB23EBAE529C297E">
    <w:name w:val="39C6F3B6D6994C4FBB23EBAE529C297E"/>
  </w:style>
  <w:style w:type="paragraph" w:customStyle="1" w:styleId="39545584AF5946ACBF82A8EB83433EDD">
    <w:name w:val="39545584AF5946ACBF82A8EB83433EDD"/>
  </w:style>
  <w:style w:type="paragraph" w:customStyle="1" w:styleId="C688732C256F4F1E99F5E3CDB6D132B4">
    <w:name w:val="C688732C256F4F1E99F5E3CDB6D132B4"/>
  </w:style>
  <w:style w:type="paragraph" w:customStyle="1" w:styleId="F1AE8D564C4744E79921366E87113034">
    <w:name w:val="F1AE8D564C4744E79921366E87113034"/>
  </w:style>
  <w:style w:type="paragraph" w:customStyle="1" w:styleId="9B58506C78184B62B70CD6F652FEA0BF">
    <w:name w:val="9B58506C78184B62B70CD6F652FEA0BF"/>
  </w:style>
  <w:style w:type="paragraph" w:customStyle="1" w:styleId="B3792FA69B16449C9FF81313D731FC6C">
    <w:name w:val="B3792FA69B16449C9FF81313D731FC6C"/>
  </w:style>
  <w:style w:type="paragraph" w:customStyle="1" w:styleId="5EC24217C22D4A9FA4E58AF4F7C70D9D">
    <w:name w:val="5EC24217C22D4A9FA4E58AF4F7C70D9D"/>
  </w:style>
  <w:style w:type="paragraph" w:customStyle="1" w:styleId="83DD571B918C4F7CB1146DCCC5B4077E">
    <w:name w:val="83DD571B918C4F7CB1146DCCC5B4077E"/>
  </w:style>
  <w:style w:type="paragraph" w:customStyle="1" w:styleId="6F1A1B4B33B54E0FB263CFD6D4D5075D">
    <w:name w:val="6F1A1B4B33B54E0FB263CFD6D4D5075D"/>
  </w:style>
  <w:style w:type="paragraph" w:customStyle="1" w:styleId="A998FE438A3D498E80B3064C6A60CC2F">
    <w:name w:val="A998FE438A3D498E80B3064C6A60CC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D4E2C41574A4E61BBD043B2B046AAB8">
    <w:name w:val="CD4E2C41574A4E61BBD043B2B046A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{953F8F1C-D05D-4BAE-B0D8-73BDD62477AF}tf00546271_win32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2024-12-05T15:49:00Z</dcterms:created>
  <dcterms:modified xsi:type="dcterms:W3CDTF">2024-12-05T15:59:00Z</dcterms:modified>
</cp:coreProperties>
</file>